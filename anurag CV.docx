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 w:tblpY="-936"/>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CC70C7B" w14:textId="77777777" w:rsidTr="002B3A43">
        <w:trPr>
          <w:trHeight w:val="4410"/>
        </w:trPr>
        <w:tc>
          <w:tcPr>
            <w:tcW w:w="3600" w:type="dxa"/>
            <w:vAlign w:val="bottom"/>
          </w:tcPr>
          <w:p w14:paraId="7DEE3857" w14:textId="6364C020" w:rsidR="001B2ABD" w:rsidRDefault="001B2ABD" w:rsidP="002B3A43">
            <w:pPr>
              <w:tabs>
                <w:tab w:val="left" w:pos="990"/>
              </w:tabs>
              <w:jc w:val="center"/>
            </w:pPr>
          </w:p>
        </w:tc>
        <w:tc>
          <w:tcPr>
            <w:tcW w:w="720" w:type="dxa"/>
          </w:tcPr>
          <w:p w14:paraId="36F46D93" w14:textId="77777777" w:rsidR="001B2ABD" w:rsidRDefault="001B2ABD" w:rsidP="002B3A43">
            <w:pPr>
              <w:tabs>
                <w:tab w:val="left" w:pos="990"/>
              </w:tabs>
            </w:pPr>
          </w:p>
        </w:tc>
        <w:tc>
          <w:tcPr>
            <w:tcW w:w="6470" w:type="dxa"/>
            <w:vAlign w:val="bottom"/>
          </w:tcPr>
          <w:p w14:paraId="5A1C5F91" w14:textId="692D49E3" w:rsidR="001B2ABD" w:rsidRDefault="002B3A43" w:rsidP="002B3A43">
            <w:pPr>
              <w:pStyle w:val="Title"/>
            </w:pPr>
            <w:r>
              <w:t>anurag tripathi</w:t>
            </w:r>
          </w:p>
          <w:p w14:paraId="0D8B1C3D" w14:textId="5EFA42A2" w:rsidR="001B2ABD" w:rsidRDefault="002B3A43" w:rsidP="002B3A43">
            <w:pPr>
              <w:pStyle w:val="Subtitle"/>
            </w:pPr>
            <w:r>
              <w:rPr>
                <w:spacing w:val="0"/>
                <w:w w:val="57"/>
              </w:rPr>
              <w:t>Fullstack web develope</w:t>
            </w:r>
            <w:r>
              <w:rPr>
                <w:spacing w:val="17"/>
                <w:w w:val="57"/>
              </w:rPr>
              <w:t>r</w:t>
            </w:r>
          </w:p>
        </w:tc>
      </w:tr>
      <w:tr w:rsidR="001B2ABD" w14:paraId="0C193AEB" w14:textId="77777777" w:rsidTr="002B3A43">
        <w:tc>
          <w:tcPr>
            <w:tcW w:w="3600" w:type="dxa"/>
          </w:tcPr>
          <w:sdt>
            <w:sdtPr>
              <w:id w:val="-1711873194"/>
              <w:placeholder>
                <w:docPart w:val="29423A7D89AE403AA3A51DB684562DE1"/>
              </w:placeholder>
              <w:temporary/>
              <w:showingPlcHdr/>
              <w15:appearance w15:val="hidden"/>
            </w:sdtPr>
            <w:sdtContent>
              <w:p w14:paraId="6B3686A0" w14:textId="77777777" w:rsidR="001B2ABD" w:rsidRDefault="00036450" w:rsidP="002B3A43">
                <w:pPr>
                  <w:pStyle w:val="Heading3"/>
                </w:pPr>
                <w:r w:rsidRPr="00D5459D">
                  <w:t>Profile</w:t>
                </w:r>
              </w:p>
            </w:sdtContent>
          </w:sdt>
          <w:sdt>
            <w:sdtPr>
              <w:id w:val="355866036"/>
              <w:placeholder>
                <w:docPart w:val="E7F747826B8B4A56BE79619DC85F877B"/>
              </w:placeholder>
              <w:temporary/>
              <w:showingPlcHdr/>
              <w15:appearance w15:val="hidden"/>
            </w:sdtPr>
            <w:sdtContent>
              <w:p w14:paraId="25D78DF4" w14:textId="77777777" w:rsidR="009260CD" w:rsidRDefault="009260CD" w:rsidP="002B3A43">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96D9DC9" w14:textId="77777777" w:rsidR="009260CD" w:rsidRDefault="009260CD" w:rsidP="002B3A43"/>
              <w:p w14:paraId="5D4B012F" w14:textId="77777777" w:rsidR="00036450" w:rsidRDefault="009260CD" w:rsidP="002B3A43">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17947C3" w14:textId="77777777" w:rsidR="00036450" w:rsidRDefault="00036450" w:rsidP="002B3A43"/>
          <w:sdt>
            <w:sdtPr>
              <w:id w:val="-1954003311"/>
              <w:placeholder>
                <w:docPart w:val="8A44D93FA9514EFA897BA94C97877E77"/>
              </w:placeholder>
              <w:temporary/>
              <w:showingPlcHdr/>
              <w15:appearance w15:val="hidden"/>
            </w:sdtPr>
            <w:sdtContent>
              <w:p w14:paraId="44C2B598" w14:textId="77777777" w:rsidR="00036450" w:rsidRPr="00CB0055" w:rsidRDefault="00CB0055" w:rsidP="002B3A43">
                <w:pPr>
                  <w:pStyle w:val="Heading3"/>
                </w:pPr>
                <w:r w:rsidRPr="00CB0055">
                  <w:t>Contact</w:t>
                </w:r>
              </w:p>
            </w:sdtContent>
          </w:sdt>
          <w:sdt>
            <w:sdtPr>
              <w:id w:val="1111563247"/>
              <w:placeholder>
                <w:docPart w:val="13A997CDA7CE4E67A68EEFFFBFCE30F9"/>
              </w:placeholder>
              <w:temporary/>
              <w:showingPlcHdr/>
              <w15:appearance w15:val="hidden"/>
            </w:sdtPr>
            <w:sdtContent>
              <w:p w14:paraId="7CBD5312" w14:textId="77777777" w:rsidR="004D3011" w:rsidRDefault="004D3011" w:rsidP="002B3A43">
                <w:r w:rsidRPr="004D3011">
                  <w:t>PHONE:</w:t>
                </w:r>
              </w:p>
            </w:sdtContent>
          </w:sdt>
          <w:p w14:paraId="0628C4FD" w14:textId="3A03E32C" w:rsidR="004D3011" w:rsidRDefault="002B3A43" w:rsidP="002B3A43">
            <w:r>
              <w:t>6393699715</w:t>
            </w:r>
          </w:p>
          <w:p w14:paraId="6519E3AB" w14:textId="77777777" w:rsidR="004D3011" w:rsidRPr="004D3011" w:rsidRDefault="004D3011" w:rsidP="002B3A43"/>
          <w:sdt>
            <w:sdtPr>
              <w:id w:val="67859272"/>
              <w:placeholder>
                <w:docPart w:val="E9D9DB22293C430F9E41FB9963CFDD06"/>
              </w:placeholder>
              <w:temporary/>
              <w:showingPlcHdr/>
              <w15:appearance w15:val="hidden"/>
            </w:sdtPr>
            <w:sdtContent>
              <w:p w14:paraId="2D3FF515" w14:textId="77777777" w:rsidR="004D3011" w:rsidRDefault="004D3011" w:rsidP="002B3A43">
                <w:r w:rsidRPr="004D3011">
                  <w:t>WEBSITE:</w:t>
                </w:r>
              </w:p>
            </w:sdtContent>
          </w:sdt>
          <w:sdt>
            <w:sdtPr>
              <w:id w:val="-720132143"/>
              <w:placeholder>
                <w:docPart w:val="F0FB3FE950AD40B3AF9DE8CD6045C9ED"/>
              </w:placeholder>
              <w:temporary/>
              <w:showingPlcHdr/>
              <w15:appearance w15:val="hidden"/>
            </w:sdtPr>
            <w:sdtContent>
              <w:p w14:paraId="09A9F7EE" w14:textId="77777777" w:rsidR="004D3011" w:rsidRDefault="00E4381A" w:rsidP="002B3A43">
                <w:r>
                  <w:t>Website goes here</w:t>
                </w:r>
              </w:p>
            </w:sdtContent>
          </w:sdt>
          <w:p w14:paraId="58991C02" w14:textId="77777777" w:rsidR="004D3011" w:rsidRDefault="004D3011" w:rsidP="002B3A43"/>
          <w:p w14:paraId="04D45B90" w14:textId="6A14B7EB" w:rsidR="004D3011" w:rsidRDefault="002B3A43" w:rsidP="002B3A43">
            <w:r>
              <w:t>anuragt7740@gmail.com</w:t>
            </w:r>
          </w:p>
          <w:sdt>
            <w:sdtPr>
              <w:id w:val="-1444214663"/>
              <w:placeholder>
                <w:docPart w:val="21ECA7018A344D38833F8BF3B6261CBC"/>
              </w:placeholder>
              <w:temporary/>
              <w:showingPlcHdr/>
              <w15:appearance w15:val="hidden"/>
            </w:sdtPr>
            <w:sdtContent>
              <w:p w14:paraId="01AF109B" w14:textId="77777777" w:rsidR="004D3011" w:rsidRPr="00CB0055" w:rsidRDefault="00CB0055" w:rsidP="002B3A43">
                <w:pPr>
                  <w:pStyle w:val="Heading3"/>
                </w:pPr>
                <w:r w:rsidRPr="00CB0055">
                  <w:t>Hobbies</w:t>
                </w:r>
              </w:p>
            </w:sdtContent>
          </w:sdt>
          <w:p w14:paraId="341CB8C4" w14:textId="49FE87E7" w:rsidR="004D3011" w:rsidRDefault="002B3A43" w:rsidP="002B3A43">
            <w:r>
              <w:t>Reading novel</w:t>
            </w:r>
          </w:p>
          <w:sdt>
            <w:sdtPr>
              <w:id w:val="127826779"/>
              <w:placeholder>
                <w:docPart w:val="07D919753DCE4FB281AF7F6CE7DBFCE1"/>
              </w:placeholder>
              <w:temporary/>
              <w:showingPlcHdr/>
              <w15:appearance w15:val="hidden"/>
            </w:sdtPr>
            <w:sdtContent>
              <w:p w14:paraId="4CE9025C" w14:textId="77777777" w:rsidR="004D3011" w:rsidRDefault="004D3011" w:rsidP="002B3A43">
                <w:r w:rsidRPr="004D3011">
                  <w:t>Hobby #2</w:t>
                </w:r>
              </w:p>
            </w:sdtContent>
          </w:sdt>
          <w:sdt>
            <w:sdtPr>
              <w:id w:val="-1460640448"/>
              <w:placeholder>
                <w:docPart w:val="8E1321FF0E2A4094A7909F538C8CC500"/>
              </w:placeholder>
              <w:temporary/>
              <w:showingPlcHdr/>
              <w15:appearance w15:val="hidden"/>
            </w:sdtPr>
            <w:sdtContent>
              <w:p w14:paraId="220C5505" w14:textId="77777777" w:rsidR="004D3011" w:rsidRDefault="004D3011" w:rsidP="002B3A43">
                <w:r w:rsidRPr="004D3011">
                  <w:t>Hobby #3</w:t>
                </w:r>
              </w:p>
            </w:sdtContent>
          </w:sdt>
          <w:sdt>
            <w:sdtPr>
              <w:id w:val="-1376452077"/>
              <w:placeholder>
                <w:docPart w:val="A891E92F230C41D590BB37E82A394877"/>
              </w:placeholder>
              <w:temporary/>
              <w:showingPlcHdr/>
              <w15:appearance w15:val="hidden"/>
            </w:sdtPr>
            <w:sdtContent>
              <w:p w14:paraId="4E26733D" w14:textId="77777777" w:rsidR="004D3011" w:rsidRPr="004D3011" w:rsidRDefault="004D3011" w:rsidP="002B3A43">
                <w:r w:rsidRPr="004D3011">
                  <w:t>Hobby #4</w:t>
                </w:r>
              </w:p>
            </w:sdtContent>
          </w:sdt>
        </w:tc>
        <w:tc>
          <w:tcPr>
            <w:tcW w:w="720" w:type="dxa"/>
          </w:tcPr>
          <w:p w14:paraId="341FBD82" w14:textId="77777777" w:rsidR="001B2ABD" w:rsidRDefault="001B2ABD" w:rsidP="002B3A43">
            <w:pPr>
              <w:tabs>
                <w:tab w:val="left" w:pos="990"/>
              </w:tabs>
            </w:pPr>
          </w:p>
        </w:tc>
        <w:tc>
          <w:tcPr>
            <w:tcW w:w="6470" w:type="dxa"/>
          </w:tcPr>
          <w:sdt>
            <w:sdtPr>
              <w:id w:val="1049110328"/>
              <w:placeholder>
                <w:docPart w:val="ED482F19FD7D4D628BCF457B8B633349"/>
              </w:placeholder>
              <w:temporary/>
              <w:showingPlcHdr/>
              <w15:appearance w15:val="hidden"/>
            </w:sdtPr>
            <w:sdtContent>
              <w:p w14:paraId="40B5EF9B" w14:textId="77777777" w:rsidR="001B2ABD" w:rsidRDefault="00E25A26" w:rsidP="002B3A43">
                <w:pPr>
                  <w:pStyle w:val="Heading2"/>
                </w:pPr>
                <w:r w:rsidRPr="00036450">
                  <w:t>EDUCATION</w:t>
                </w:r>
              </w:p>
            </w:sdtContent>
          </w:sdt>
          <w:p w14:paraId="1EB5DCCF" w14:textId="0DA454C0" w:rsidR="00036450" w:rsidRPr="00036450" w:rsidRDefault="002B3A43" w:rsidP="002B3A43">
            <w:pPr>
              <w:pStyle w:val="Heading4"/>
            </w:pPr>
            <w:r>
              <w:t>Kaushambi public school</w:t>
            </w:r>
          </w:p>
          <w:p w14:paraId="41E4C053" w14:textId="4996BA78" w:rsidR="00036450" w:rsidRDefault="002B3A43" w:rsidP="002B3A43">
            <w:pPr>
              <w:pStyle w:val="Date"/>
            </w:pPr>
            <w:r>
              <w:t>2010</w:t>
            </w:r>
            <w:r w:rsidR="00036450" w:rsidRPr="00B359E4">
              <w:t xml:space="preserve"> </w:t>
            </w:r>
            <w:r>
              <w:t>–</w:t>
            </w:r>
            <w:r w:rsidR="00036450" w:rsidRPr="00B359E4">
              <w:t xml:space="preserve"> </w:t>
            </w:r>
            <w:r>
              <w:t>2022</w:t>
            </w:r>
          </w:p>
          <w:p w14:paraId="7FB302CB" w14:textId="75B7A9A2" w:rsidR="004D3011" w:rsidRDefault="002B3A43" w:rsidP="002B3A43">
            <w:r>
              <w:t>Got 87% in class 10</w:t>
            </w:r>
            <w:r w:rsidRPr="002B3A43">
              <w:rPr>
                <w:vertAlign w:val="superscript"/>
              </w:rPr>
              <w:t>th</w:t>
            </w:r>
            <w:r>
              <w:t xml:space="preserve"> , 80%in class 12th</w:t>
            </w:r>
          </w:p>
          <w:p w14:paraId="117F335D" w14:textId="77777777" w:rsidR="00036450" w:rsidRDefault="00036450" w:rsidP="002B3A43"/>
          <w:p w14:paraId="57E235F3" w14:textId="44FF3934" w:rsidR="00036450" w:rsidRPr="00B359E4" w:rsidRDefault="002B3A43" w:rsidP="002B3A43">
            <w:pPr>
              <w:pStyle w:val="Heading4"/>
            </w:pPr>
            <w:r>
              <w:t>HBTU KANPUR</w:t>
            </w:r>
          </w:p>
          <w:p w14:paraId="1C3C89D7" w14:textId="1C024B84" w:rsidR="00036450" w:rsidRPr="00B359E4" w:rsidRDefault="002B3A43" w:rsidP="002B3A43">
            <w:pPr>
              <w:pStyle w:val="Date"/>
            </w:pPr>
            <w:r>
              <w:t>2023</w:t>
            </w:r>
            <w:r w:rsidR="00036450" w:rsidRPr="00B359E4">
              <w:t xml:space="preserve"> - </w:t>
            </w:r>
            <w:r>
              <w:t>2027</w:t>
            </w:r>
          </w:p>
          <w:p w14:paraId="3A56468A" w14:textId="126B0C5C" w:rsidR="00036450" w:rsidRPr="00DC2A3C" w:rsidRDefault="002B3A43" w:rsidP="00DC2A3C">
            <w:pPr>
              <w:pStyle w:val="Heading2"/>
            </w:pPr>
            <w:r>
              <w:t xml:space="preserve"> CGPA in b</w:t>
            </w:r>
            <w:r w:rsidR="006F03E2">
              <w:t>.</w:t>
            </w:r>
            <w:r>
              <w:t>tech from</w:t>
            </w:r>
            <w:r w:rsidR="006F03E2">
              <w:t xml:space="preserve"> major in</w:t>
            </w:r>
            <w:r>
              <w:t xml:space="preserve"> chemical technology</w:t>
            </w:r>
            <w:r w:rsidR="006F03E2">
              <w:t xml:space="preserve"> and minor in computer science </w:t>
            </w:r>
          </w:p>
          <w:p w14:paraId="1ADD01F7" w14:textId="74970451" w:rsidR="00036450" w:rsidRDefault="00036450" w:rsidP="002B3A43">
            <w:pPr>
              <w:pStyle w:val="Heading4"/>
              <w:rPr>
                <w:bCs/>
              </w:rPr>
            </w:pPr>
            <w:r>
              <w:t xml:space="preserve"> </w:t>
            </w:r>
            <w:r w:rsidRPr="00036450">
              <w:t xml:space="preserve"> </w:t>
            </w:r>
          </w:p>
          <w:p w14:paraId="2BA10E70" w14:textId="60038D25" w:rsidR="00036450" w:rsidRPr="00036450" w:rsidRDefault="002B3A43" w:rsidP="002B3A43">
            <w:pPr>
              <w:pStyle w:val="Date"/>
            </w:pPr>
            <w:r>
              <w:t>Internship in ABCD group of industries</w:t>
            </w:r>
          </w:p>
          <w:p w14:paraId="5CB3B0E2" w14:textId="034AACF8" w:rsidR="00036450" w:rsidRDefault="002B3A43" w:rsidP="002B3A43">
            <w:r>
              <w:t>Got awarded of best performer of the month</w:t>
            </w:r>
            <w:r w:rsidR="00036450" w:rsidRPr="00036450">
              <w:t xml:space="preserve"> </w:t>
            </w:r>
          </w:p>
          <w:p w14:paraId="62DA687A" w14:textId="6FE70DFA" w:rsidR="002B3A43" w:rsidRDefault="002B3A43" w:rsidP="002B3A43"/>
          <w:p w14:paraId="0E1011C1" w14:textId="4A235795" w:rsidR="002B3A43" w:rsidRDefault="002B3A43" w:rsidP="002B3A43">
            <w:r>
              <w:t>Internship in a startup company(abcd) as a backend developer.</w:t>
            </w:r>
          </w:p>
          <w:p w14:paraId="7495B1E7" w14:textId="77777777" w:rsidR="004D3011" w:rsidRDefault="004D3011" w:rsidP="002B3A43"/>
          <w:p w14:paraId="605EB69D" w14:textId="6CAE97B3" w:rsidR="004D3011" w:rsidRPr="004D3011" w:rsidRDefault="004D3011" w:rsidP="002B3A43"/>
          <w:p w14:paraId="2C90985A" w14:textId="77777777" w:rsidR="004D3011" w:rsidRDefault="004D3011" w:rsidP="002B3A43"/>
          <w:sdt>
            <w:sdtPr>
              <w:id w:val="1669594239"/>
              <w:placeholder>
                <w:docPart w:val="13617F63A4884B559DDE02BD881FFDF1"/>
              </w:placeholder>
              <w:temporary/>
              <w:showingPlcHdr/>
              <w15:appearance w15:val="hidden"/>
            </w:sdtPr>
            <w:sdtContent>
              <w:p w14:paraId="42317D14" w14:textId="77777777" w:rsidR="00036450" w:rsidRDefault="00180329" w:rsidP="002B3A43">
                <w:pPr>
                  <w:pStyle w:val="Heading2"/>
                </w:pPr>
                <w:r w:rsidRPr="00036450">
                  <w:rPr>
                    <w:rStyle w:val="Heading2Char"/>
                    <w:b/>
                    <w:bCs/>
                    <w:caps/>
                  </w:rPr>
                  <w:t>SKILLS</w:t>
                </w:r>
              </w:p>
            </w:sdtContent>
          </w:sdt>
          <w:p w14:paraId="1F4E22BF" w14:textId="77777777" w:rsidR="00036450" w:rsidRDefault="002B3A43" w:rsidP="002B3A43">
            <w:pPr>
              <w:rPr>
                <w:noProof/>
                <w:color w:val="000000" w:themeColor="text1"/>
              </w:rPr>
            </w:pPr>
            <w:r>
              <w:rPr>
                <w:noProof/>
                <w:color w:val="000000" w:themeColor="text1"/>
              </w:rPr>
              <w:t>Certified in google search campaign</w:t>
            </w:r>
          </w:p>
          <w:p w14:paraId="3BC0C634" w14:textId="7CEF3420" w:rsidR="002B3A43" w:rsidRDefault="002B3A43" w:rsidP="002B3A43">
            <w:pPr>
              <w:rPr>
                <w:noProof/>
                <w:color w:val="000000" w:themeColor="text1"/>
              </w:rPr>
            </w:pPr>
            <w:r>
              <w:rPr>
                <w:noProof/>
                <w:color w:val="000000" w:themeColor="text1"/>
              </w:rPr>
              <w:t>Certifi</w:t>
            </w:r>
            <w:r w:rsidR="00467570">
              <w:rPr>
                <w:noProof/>
                <w:color w:val="000000" w:themeColor="text1"/>
              </w:rPr>
              <w:t>e</w:t>
            </w:r>
            <w:r>
              <w:rPr>
                <w:noProof/>
                <w:color w:val="000000" w:themeColor="text1"/>
              </w:rPr>
              <w:t>d in basic ethical hacking</w:t>
            </w:r>
          </w:p>
          <w:p w14:paraId="51C5D3F4" w14:textId="77777777" w:rsidR="002B3A43" w:rsidRDefault="002B3A43" w:rsidP="002B3A43">
            <w:pPr>
              <w:rPr>
                <w:noProof/>
                <w:color w:val="000000" w:themeColor="text1"/>
              </w:rPr>
            </w:pPr>
            <w:r>
              <w:rPr>
                <w:noProof/>
                <w:color w:val="000000" w:themeColor="text1"/>
              </w:rPr>
              <w:t>Certified in top position in inter collage competition</w:t>
            </w:r>
          </w:p>
          <w:p w14:paraId="7F982D92" w14:textId="228F0966" w:rsidR="002B3A43" w:rsidRPr="002B3A43" w:rsidRDefault="00794564" w:rsidP="002B3A43">
            <w:pPr>
              <w:rPr>
                <w:noProof/>
                <w:color w:val="000000" w:themeColor="text1"/>
              </w:rPr>
            </w:pPr>
            <w:r>
              <w:rPr>
                <w:noProof/>
                <w:color w:val="000000" w:themeColor="text1"/>
              </w:rPr>
              <w:t>Certified  in bas</w:t>
            </w:r>
            <w:r w:rsidR="008E179E">
              <w:rPr>
                <w:noProof/>
                <w:color w:val="000000" w:themeColor="text1"/>
              </w:rPr>
              <w:t>i</w:t>
            </w:r>
            <w:r>
              <w:rPr>
                <w:noProof/>
                <w:color w:val="000000" w:themeColor="text1"/>
              </w:rPr>
              <w:t>c chat gpt</w:t>
            </w:r>
            <w:r w:rsidR="008E179E">
              <w:rPr>
                <w:noProof/>
                <w:color w:val="000000" w:themeColor="text1"/>
              </w:rPr>
              <w:t xml:space="preserve"> course</w:t>
            </w:r>
          </w:p>
        </w:tc>
      </w:tr>
    </w:tbl>
    <w:p w14:paraId="3EF60D08" w14:textId="77777777" w:rsidR="000F74E2" w:rsidRDefault="000F74E2" w:rsidP="005E1C02">
      <w:pPr>
        <w:tabs>
          <w:tab w:val="left" w:pos="990"/>
        </w:tabs>
      </w:pPr>
    </w:p>
    <w:sectPr w:rsidR="000F74E2" w:rsidSect="000C45FF">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85C8" w14:textId="77777777" w:rsidR="002C0FBE" w:rsidRDefault="002C0FBE" w:rsidP="000C45FF">
      <w:r>
        <w:separator/>
      </w:r>
    </w:p>
  </w:endnote>
  <w:endnote w:type="continuationSeparator" w:id="0">
    <w:p w14:paraId="68421FDD" w14:textId="77777777" w:rsidR="002C0FBE" w:rsidRDefault="002C0FB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93C22" w14:textId="77777777" w:rsidR="002C0FBE" w:rsidRDefault="002C0FBE" w:rsidP="000C45FF">
      <w:r>
        <w:separator/>
      </w:r>
    </w:p>
  </w:footnote>
  <w:footnote w:type="continuationSeparator" w:id="0">
    <w:p w14:paraId="517C8FBF" w14:textId="77777777" w:rsidR="002C0FBE" w:rsidRDefault="002C0FB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232B" w14:textId="77777777" w:rsidR="000C45FF" w:rsidRDefault="000C45FF">
    <w:pPr>
      <w:pStyle w:val="Header"/>
    </w:pPr>
    <w:r>
      <w:rPr>
        <w:noProof/>
      </w:rPr>
      <w:drawing>
        <wp:anchor distT="0" distB="0" distL="114300" distR="114300" simplePos="0" relativeHeight="251658240" behindDoc="1" locked="0" layoutInCell="1" allowOverlap="1" wp14:anchorId="0B833F34" wp14:editId="451C68A2">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43"/>
    <w:rsid w:val="00036450"/>
    <w:rsid w:val="00094499"/>
    <w:rsid w:val="000C45FF"/>
    <w:rsid w:val="000E20BA"/>
    <w:rsid w:val="000E3FD1"/>
    <w:rsid w:val="000F74E2"/>
    <w:rsid w:val="00112054"/>
    <w:rsid w:val="001317D8"/>
    <w:rsid w:val="001525E1"/>
    <w:rsid w:val="00180329"/>
    <w:rsid w:val="0019001F"/>
    <w:rsid w:val="001A74A5"/>
    <w:rsid w:val="001B2ABD"/>
    <w:rsid w:val="001E0391"/>
    <w:rsid w:val="001E1759"/>
    <w:rsid w:val="001F1ECC"/>
    <w:rsid w:val="00235589"/>
    <w:rsid w:val="002400EB"/>
    <w:rsid w:val="00256CF7"/>
    <w:rsid w:val="00281FD5"/>
    <w:rsid w:val="002B3A43"/>
    <w:rsid w:val="002C0FBE"/>
    <w:rsid w:val="0030481B"/>
    <w:rsid w:val="003156FC"/>
    <w:rsid w:val="003254B5"/>
    <w:rsid w:val="0037121F"/>
    <w:rsid w:val="003910D8"/>
    <w:rsid w:val="003A6B7D"/>
    <w:rsid w:val="003B06CA"/>
    <w:rsid w:val="004071FC"/>
    <w:rsid w:val="00445947"/>
    <w:rsid w:val="00467570"/>
    <w:rsid w:val="00470329"/>
    <w:rsid w:val="004813B3"/>
    <w:rsid w:val="00496591"/>
    <w:rsid w:val="004C63E4"/>
    <w:rsid w:val="004D3011"/>
    <w:rsid w:val="005262AC"/>
    <w:rsid w:val="005E1C02"/>
    <w:rsid w:val="005E39D5"/>
    <w:rsid w:val="00600670"/>
    <w:rsid w:val="0062123A"/>
    <w:rsid w:val="00646E75"/>
    <w:rsid w:val="006771D0"/>
    <w:rsid w:val="006F03E2"/>
    <w:rsid w:val="00715FCB"/>
    <w:rsid w:val="00743101"/>
    <w:rsid w:val="00764C9F"/>
    <w:rsid w:val="007775E1"/>
    <w:rsid w:val="007867A0"/>
    <w:rsid w:val="007927F5"/>
    <w:rsid w:val="00794564"/>
    <w:rsid w:val="00802CA0"/>
    <w:rsid w:val="008E179E"/>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313AD"/>
    <w:rsid w:val="00D422DE"/>
    <w:rsid w:val="00D5459D"/>
    <w:rsid w:val="00DA1F4D"/>
    <w:rsid w:val="00DC2A3C"/>
    <w:rsid w:val="00DD172A"/>
    <w:rsid w:val="00E25A26"/>
    <w:rsid w:val="00E4381A"/>
    <w:rsid w:val="00E55D74"/>
    <w:rsid w:val="00EB7D2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F851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DC2A3C"/>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AppData\Local\Microsoft\Office\16.0\DTS\en-IN%7bA88B1E84-0FE5-401F-9549-FFF08EBC7A23%7d\%7b7BC03F0A-6D35-44F3-A7FB-1CE6689464BE%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23A7D89AE403AA3A51DB684562DE1"/>
        <w:category>
          <w:name w:val="General"/>
          <w:gallery w:val="placeholder"/>
        </w:category>
        <w:types>
          <w:type w:val="bbPlcHdr"/>
        </w:types>
        <w:behaviors>
          <w:behavior w:val="content"/>
        </w:behaviors>
        <w:guid w:val="{0CD9116C-8BE1-405A-87AB-5FAD7669D344}"/>
      </w:docPartPr>
      <w:docPartBody>
        <w:p w:rsidR="00E3494E" w:rsidRDefault="00000000">
          <w:pPr>
            <w:pStyle w:val="29423A7D89AE403AA3A51DB684562DE1"/>
          </w:pPr>
          <w:r w:rsidRPr="00D5459D">
            <w:t>Profile</w:t>
          </w:r>
        </w:p>
      </w:docPartBody>
    </w:docPart>
    <w:docPart>
      <w:docPartPr>
        <w:name w:val="E7F747826B8B4A56BE79619DC85F877B"/>
        <w:category>
          <w:name w:val="General"/>
          <w:gallery w:val="placeholder"/>
        </w:category>
        <w:types>
          <w:type w:val="bbPlcHdr"/>
        </w:types>
        <w:behaviors>
          <w:behavior w:val="content"/>
        </w:behaviors>
        <w:guid w:val="{15450432-520E-4F89-8226-F3D3BB139AD7}"/>
      </w:docPartPr>
      <w:docPartBody>
        <w:p w:rsidR="004366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436600" w:rsidRDefault="00436600" w:rsidP="009260CD"/>
        <w:p w:rsidR="00E3494E" w:rsidRDefault="00000000">
          <w:pPr>
            <w:pStyle w:val="E7F747826B8B4A56BE79619DC85F877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8A44D93FA9514EFA897BA94C97877E77"/>
        <w:category>
          <w:name w:val="General"/>
          <w:gallery w:val="placeholder"/>
        </w:category>
        <w:types>
          <w:type w:val="bbPlcHdr"/>
        </w:types>
        <w:behaviors>
          <w:behavior w:val="content"/>
        </w:behaviors>
        <w:guid w:val="{0DAA480D-0143-4553-A768-B107CF464D40}"/>
      </w:docPartPr>
      <w:docPartBody>
        <w:p w:rsidR="00E3494E" w:rsidRDefault="00000000">
          <w:pPr>
            <w:pStyle w:val="8A44D93FA9514EFA897BA94C97877E77"/>
          </w:pPr>
          <w:r w:rsidRPr="00CB0055">
            <w:t>Contact</w:t>
          </w:r>
        </w:p>
      </w:docPartBody>
    </w:docPart>
    <w:docPart>
      <w:docPartPr>
        <w:name w:val="13A997CDA7CE4E67A68EEFFFBFCE30F9"/>
        <w:category>
          <w:name w:val="General"/>
          <w:gallery w:val="placeholder"/>
        </w:category>
        <w:types>
          <w:type w:val="bbPlcHdr"/>
        </w:types>
        <w:behaviors>
          <w:behavior w:val="content"/>
        </w:behaviors>
        <w:guid w:val="{982730E8-FFF5-49B9-930B-909A4E552D8A}"/>
      </w:docPartPr>
      <w:docPartBody>
        <w:p w:rsidR="00E3494E" w:rsidRDefault="00000000">
          <w:pPr>
            <w:pStyle w:val="13A997CDA7CE4E67A68EEFFFBFCE30F9"/>
          </w:pPr>
          <w:r w:rsidRPr="004D3011">
            <w:t>PHONE:</w:t>
          </w:r>
        </w:p>
      </w:docPartBody>
    </w:docPart>
    <w:docPart>
      <w:docPartPr>
        <w:name w:val="E9D9DB22293C430F9E41FB9963CFDD06"/>
        <w:category>
          <w:name w:val="General"/>
          <w:gallery w:val="placeholder"/>
        </w:category>
        <w:types>
          <w:type w:val="bbPlcHdr"/>
        </w:types>
        <w:behaviors>
          <w:behavior w:val="content"/>
        </w:behaviors>
        <w:guid w:val="{5ADD7A27-F3C6-46C4-884C-B5EC06863236}"/>
      </w:docPartPr>
      <w:docPartBody>
        <w:p w:rsidR="00E3494E" w:rsidRDefault="00000000">
          <w:pPr>
            <w:pStyle w:val="E9D9DB22293C430F9E41FB9963CFDD06"/>
          </w:pPr>
          <w:r w:rsidRPr="004D3011">
            <w:t>WEBSITE:</w:t>
          </w:r>
        </w:p>
      </w:docPartBody>
    </w:docPart>
    <w:docPart>
      <w:docPartPr>
        <w:name w:val="F0FB3FE950AD40B3AF9DE8CD6045C9ED"/>
        <w:category>
          <w:name w:val="General"/>
          <w:gallery w:val="placeholder"/>
        </w:category>
        <w:types>
          <w:type w:val="bbPlcHdr"/>
        </w:types>
        <w:behaviors>
          <w:behavior w:val="content"/>
        </w:behaviors>
        <w:guid w:val="{DA66956E-7FD3-424E-87A0-A096C94251B3}"/>
      </w:docPartPr>
      <w:docPartBody>
        <w:p w:rsidR="00E3494E" w:rsidRDefault="00000000">
          <w:pPr>
            <w:pStyle w:val="F0FB3FE950AD40B3AF9DE8CD6045C9ED"/>
          </w:pPr>
          <w:r>
            <w:t>Website goes here</w:t>
          </w:r>
        </w:p>
      </w:docPartBody>
    </w:docPart>
    <w:docPart>
      <w:docPartPr>
        <w:name w:val="21ECA7018A344D38833F8BF3B6261CBC"/>
        <w:category>
          <w:name w:val="General"/>
          <w:gallery w:val="placeholder"/>
        </w:category>
        <w:types>
          <w:type w:val="bbPlcHdr"/>
        </w:types>
        <w:behaviors>
          <w:behavior w:val="content"/>
        </w:behaviors>
        <w:guid w:val="{E2E7BEF1-692B-4FE1-9C4E-BDE5067A0C01}"/>
      </w:docPartPr>
      <w:docPartBody>
        <w:p w:rsidR="00E3494E" w:rsidRDefault="00000000">
          <w:pPr>
            <w:pStyle w:val="21ECA7018A344D38833F8BF3B6261CBC"/>
          </w:pPr>
          <w:r w:rsidRPr="00CB0055">
            <w:t>Hobbies</w:t>
          </w:r>
        </w:p>
      </w:docPartBody>
    </w:docPart>
    <w:docPart>
      <w:docPartPr>
        <w:name w:val="07D919753DCE4FB281AF7F6CE7DBFCE1"/>
        <w:category>
          <w:name w:val="General"/>
          <w:gallery w:val="placeholder"/>
        </w:category>
        <w:types>
          <w:type w:val="bbPlcHdr"/>
        </w:types>
        <w:behaviors>
          <w:behavior w:val="content"/>
        </w:behaviors>
        <w:guid w:val="{85369145-973A-44D4-AF56-016A5DFE5360}"/>
      </w:docPartPr>
      <w:docPartBody>
        <w:p w:rsidR="00E3494E" w:rsidRDefault="00000000">
          <w:pPr>
            <w:pStyle w:val="07D919753DCE4FB281AF7F6CE7DBFCE1"/>
          </w:pPr>
          <w:r w:rsidRPr="004D3011">
            <w:t>Hobby #2</w:t>
          </w:r>
        </w:p>
      </w:docPartBody>
    </w:docPart>
    <w:docPart>
      <w:docPartPr>
        <w:name w:val="8E1321FF0E2A4094A7909F538C8CC500"/>
        <w:category>
          <w:name w:val="General"/>
          <w:gallery w:val="placeholder"/>
        </w:category>
        <w:types>
          <w:type w:val="bbPlcHdr"/>
        </w:types>
        <w:behaviors>
          <w:behavior w:val="content"/>
        </w:behaviors>
        <w:guid w:val="{45DF54C1-87AA-4E68-AE39-7EB3356B7CD7}"/>
      </w:docPartPr>
      <w:docPartBody>
        <w:p w:rsidR="00E3494E" w:rsidRDefault="00000000">
          <w:pPr>
            <w:pStyle w:val="8E1321FF0E2A4094A7909F538C8CC500"/>
          </w:pPr>
          <w:r w:rsidRPr="004D3011">
            <w:t>Hobby #3</w:t>
          </w:r>
        </w:p>
      </w:docPartBody>
    </w:docPart>
    <w:docPart>
      <w:docPartPr>
        <w:name w:val="A891E92F230C41D590BB37E82A394877"/>
        <w:category>
          <w:name w:val="General"/>
          <w:gallery w:val="placeholder"/>
        </w:category>
        <w:types>
          <w:type w:val="bbPlcHdr"/>
        </w:types>
        <w:behaviors>
          <w:behavior w:val="content"/>
        </w:behaviors>
        <w:guid w:val="{4C487E9B-C0D1-489A-852F-D614DD801BCB}"/>
      </w:docPartPr>
      <w:docPartBody>
        <w:p w:rsidR="00E3494E" w:rsidRDefault="00000000">
          <w:pPr>
            <w:pStyle w:val="A891E92F230C41D590BB37E82A394877"/>
          </w:pPr>
          <w:r w:rsidRPr="004D3011">
            <w:t>Hobby #4</w:t>
          </w:r>
        </w:p>
      </w:docPartBody>
    </w:docPart>
    <w:docPart>
      <w:docPartPr>
        <w:name w:val="ED482F19FD7D4D628BCF457B8B633349"/>
        <w:category>
          <w:name w:val="General"/>
          <w:gallery w:val="placeholder"/>
        </w:category>
        <w:types>
          <w:type w:val="bbPlcHdr"/>
        </w:types>
        <w:behaviors>
          <w:behavior w:val="content"/>
        </w:behaviors>
        <w:guid w:val="{31FEEEC6-51D0-490E-A71F-FC8975F9374B}"/>
      </w:docPartPr>
      <w:docPartBody>
        <w:p w:rsidR="00E3494E" w:rsidRDefault="00000000">
          <w:pPr>
            <w:pStyle w:val="ED482F19FD7D4D628BCF457B8B633349"/>
          </w:pPr>
          <w:r w:rsidRPr="00036450">
            <w:t>EDUCATION</w:t>
          </w:r>
        </w:p>
      </w:docPartBody>
    </w:docPart>
    <w:docPart>
      <w:docPartPr>
        <w:name w:val="13617F63A4884B559DDE02BD881FFDF1"/>
        <w:category>
          <w:name w:val="General"/>
          <w:gallery w:val="placeholder"/>
        </w:category>
        <w:types>
          <w:type w:val="bbPlcHdr"/>
        </w:types>
        <w:behaviors>
          <w:behavior w:val="content"/>
        </w:behaviors>
        <w:guid w:val="{59FF553F-0EB0-43D0-AB43-99C7591D29D5}"/>
      </w:docPartPr>
      <w:docPartBody>
        <w:p w:rsidR="00E3494E" w:rsidRDefault="00000000">
          <w:pPr>
            <w:pStyle w:val="13617F63A4884B559DDE02BD881FFDF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C6"/>
    <w:rsid w:val="00436600"/>
    <w:rsid w:val="006A0CC6"/>
    <w:rsid w:val="00A32731"/>
    <w:rsid w:val="00CC20A5"/>
    <w:rsid w:val="00E3494E"/>
    <w:rsid w:val="00EB225C"/>
    <w:rsid w:val="00F73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23A7D89AE403AA3A51DB684562DE1">
    <w:name w:val="29423A7D89AE403AA3A51DB684562DE1"/>
  </w:style>
  <w:style w:type="paragraph" w:customStyle="1" w:styleId="E7F747826B8B4A56BE79619DC85F877B">
    <w:name w:val="E7F747826B8B4A56BE79619DC85F877B"/>
  </w:style>
  <w:style w:type="paragraph" w:customStyle="1" w:styleId="8A44D93FA9514EFA897BA94C97877E77">
    <w:name w:val="8A44D93FA9514EFA897BA94C97877E77"/>
  </w:style>
  <w:style w:type="paragraph" w:customStyle="1" w:styleId="13A997CDA7CE4E67A68EEFFFBFCE30F9">
    <w:name w:val="13A997CDA7CE4E67A68EEFFFBFCE30F9"/>
  </w:style>
  <w:style w:type="paragraph" w:customStyle="1" w:styleId="E9D9DB22293C430F9E41FB9963CFDD06">
    <w:name w:val="E9D9DB22293C430F9E41FB9963CFDD06"/>
  </w:style>
  <w:style w:type="paragraph" w:customStyle="1" w:styleId="F0FB3FE950AD40B3AF9DE8CD6045C9ED">
    <w:name w:val="F0FB3FE950AD40B3AF9DE8CD6045C9ED"/>
  </w:style>
  <w:style w:type="character" w:styleId="Hyperlink">
    <w:name w:val="Hyperlink"/>
    <w:basedOn w:val="DefaultParagraphFont"/>
    <w:uiPriority w:val="99"/>
    <w:unhideWhenUsed/>
    <w:rPr>
      <w:color w:val="C45911" w:themeColor="accent2" w:themeShade="BF"/>
      <w:u w:val="single"/>
    </w:rPr>
  </w:style>
  <w:style w:type="paragraph" w:customStyle="1" w:styleId="21ECA7018A344D38833F8BF3B6261CBC">
    <w:name w:val="21ECA7018A344D38833F8BF3B6261CBC"/>
  </w:style>
  <w:style w:type="paragraph" w:customStyle="1" w:styleId="07D919753DCE4FB281AF7F6CE7DBFCE1">
    <w:name w:val="07D919753DCE4FB281AF7F6CE7DBFCE1"/>
  </w:style>
  <w:style w:type="paragraph" w:customStyle="1" w:styleId="8E1321FF0E2A4094A7909F538C8CC500">
    <w:name w:val="8E1321FF0E2A4094A7909F538C8CC500"/>
  </w:style>
  <w:style w:type="paragraph" w:customStyle="1" w:styleId="A891E92F230C41D590BB37E82A394877">
    <w:name w:val="A891E92F230C41D590BB37E82A394877"/>
  </w:style>
  <w:style w:type="paragraph" w:customStyle="1" w:styleId="ED482F19FD7D4D628BCF457B8B633349">
    <w:name w:val="ED482F19FD7D4D628BCF457B8B63334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13617F63A4884B559DDE02BD881FFDF1">
    <w:name w:val="13617F63A4884B559DDE02BD881FF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{7BC03F0A-6D35-44F3-A7FB-1CE6689464BE}tf00546271_win32</Template>
  <TotalTime>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2023-10-21T09:06:00Z</dcterms:created>
  <dcterms:modified xsi:type="dcterms:W3CDTF">2023-10-26T11:53:00Z</dcterms:modified>
</cp:coreProperties>
</file>